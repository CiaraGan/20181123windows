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QL笔记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一、hadoop(分布式计算平台)子项目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1.Core/Common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2.Arvo :用于数据序列化的系统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3.MapReduce :是一种编程模型, 用于大规模数据集(&gt;1TB)的并行运算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4.HDFS :分布式文件系统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5.Chukwa :开源的数据收集系统, 用于监控和分析大型分布式系统的数据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6.Hive :基于Hadoop文件系统上的数据仓库架构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7.HBase :一个分布式的、面向列的开源数据库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(1)适合于存储非结构化数据的数据库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(2)基于列而不是基于行的模式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8.Pig :是一个对大型数据集进行分析和评估的平台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二、HDFS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1.NameNode和DataNode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NameNode管理文件系统的命名空间, 维护整个文件系统的文件目录树及这个文件的索引目录, 管理客户端对文件的访问.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DataNode存储文件块, 被客户端和NameNode调用, 通过心跳定时向NameNode发送所存储的文件块信息.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2.副本存放与读取策略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默认副本数为3?, HDFS的存放策略是将一个副本存放在本地机架的节点上, 另一个副本放在同一机架的另一个节点上, 最后一个副本放在不同机架的节点上.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在读取数据时, HDFS会尽量让读取程序读取离客户端最近的副本.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1.Hive是一个基于Hadoop文件系统上的数据仓库架构, 它为数据仓库的管理提供了许多功能: 数据ETL工具、数据存储管理和大量数据集的查询与分析能力.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2.Hadoop是批量处理系统, 任务是高延迟性的, 在任务提交和处理过程中会消耗一些时间成本. Hive不提供数据排序和查询cache功能, 也不提供在线事务处理, 不提供实时的查询和记录级的更新, 但Hiv额能更好地处理不变的大规模数据集(如: 网络日志)上的批量任务. Hive最大的价值是可扩展性、可延展性, 并拥有良好的容错性和第约束的数据输入格式.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3.Hive有位图索引.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4.Hive主要包含4类数据模型: 表(Table)、外部表(External Table)、分区(Partition)和桶(Bucket).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5.每个表在Hive中都有一个对应的存储目录. 例:datawarehouse/htable/ds=20100301/city=Beijing/part-0000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datawarehouse: 数据仓库目录, 由${hive.metastore.warehouse.dir}指定, 所有的表数据(外部表除外)都保存在这个目录中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htable: 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ds=20100301: 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city=Beijing: 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part-0000: 表示哈希值为0的桶. 桶对指定列进行hash计算时, 根据哈希值切分数据, 每个桶对应一个文件.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6.Hive将元数据存储在RDBMS中, 一般为derby或mysql.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5.Hive 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5.1.DDL(数据定义):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5.1.1.Create/Drop/Alter/Use 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5.1.1.1.Create Database创建数据库: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create(database|schema) [if not exists] db_name   --DATABASE和SCHEMA是一样的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[comment db_comment]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[location hdfs_path]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[with dbproperties(pro_name=pro_value, ...)];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5.1.1.2.Drop Database删除数据库: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drop(database|schema) [if exists] db_name [restrict|cascade]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默认是RESTRICT, 当db不为空时语句会失败, 想要删除db的同时删除其目录下的tables, 用CASCADE.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5.1.1.3.Alter Database: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(database|schema) db_name set dbproperties(pro_name=pro_value,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alter (database|schema) db_name set owner[user|role] user_or_role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alter (database|schema) db_name set location hdfs_path  --不会改变旧的表、数据的目录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5.1.1.4.Use Database: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db_name;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use 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selsct current_database() --查看当前所使用的db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5.1.2.Create/Drop/Truncate 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5.1.2.1.Create Table新建表: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[temporary] [external] table [if not exists] [db_name.]table_name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[(col_name data_type [comment col_comment], ... [constraint_specification])]  --默认是创建managed 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[comment table_comment]  --临时表不能创建分区, 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[partitioned by (col_name data_type [comment col_comment], ...)]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[clustered by(col_name, col_name, ...) [sorted by(col_name [asc|desc], ...)] into num_buckets buckets]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--do not affect how data is inserted into a table, only how it is 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[skewed by (col_name, col_name, ...) ]  --倾斜表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on((col_value, col_value, ...), (col_value, col_value, ...),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[sorted as directories]  --会建立相应目录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[row format row_format]  --FIELDS, COLLECTION ITEMS, MAP KEYS, LINES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[sorted as file_format]  --TEXTFILE(默认), SEQUENCEFILE, RCFILE, ORC, PARQUET, AVRO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| sorted by 'storage.handler.class.name' [with serdeproperties (...)]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[locationhdfs_path]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[tblproperties (property_name=property_value, ...)]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[as select_statement]  --AS的表不能是partitioned table、external table、list bucketing table.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create[temporary] [external] table [if not exists] [db_name.]table_name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like existing_table_or_view_name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[location hdfs_path];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5.1.2.1.1.Partitioned 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page_view(viewtime int, userid bigint,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page_url string, referrer_url string,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ip string comment 'ip address of the user')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'this is the page view table'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partitioned by(dt string, country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fields terminated by '\001'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sequencefile;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5.1.2.1.2.External 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page_view(viewtime int, userid bigint,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page_url string, referrer_url string,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ip string comment 'ip address of the user',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country string comment 'country of origination')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'this is the staging page view table'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 fields terminated by '\054'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textfile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'&lt;hdfs_location&gt;';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5.1.2.1.3.Create Table As Select (CTAS)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new_key_value_store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row format serde "org.apache.hadoop.hive.serde2.columnar.columnarserde"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stored as rcfile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(key % 1024) new_key, concat(key, value) key_value_pair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key_value_store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by new_key, key_value_pair;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5.1.2.1.4.Create Table Like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empty_key_value_store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key_value_store [tblproperties (property_name=property_value, ...)];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page_view(viewtime int, userid bigint,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page_url string, referrer_url string,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ip string comment 'ip address of the user')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'this is the page view table'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partitioned by(dt string, country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clustered by(userid) sorted by(viewtime) into 32 buckets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fields terminated by '\001'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collection items terminated by '\002'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map keys terminated by '\003'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sequencefile;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10" w:hanging="210" w:hangingChars="1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5.1.2.1.5.Skewed 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list_bucket_multiple (col1 string, col2 int, col3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skewed by (col1, col2) on (('s1',1), ('s3',3), ('s13',13), ('s78',78)) [stored as directories];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10" w:hanging="210" w:hangingChars="1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5.1.2.1.6.Temporary 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table list_bucket_multiple (col1 string, col2 int, col3 string);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10" w:hanging="210" w:hangingChars="1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5.1.2.1.7.Create Transactional Tables: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transactional table transactional_table_test(key string, value string)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partitioned by(ds string) sorted as orc;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5.1.2.1.8.Constraints创建有约束的表: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pk(id1 integer, id2 integer,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key(id1, id2) disable novalidate);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fk(id1 integer, id2 integer,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c1 foreign key(id1, id2) references pk(id2, id1) disable novalidate);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5.1.2.2.Drop Table删除表: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[if exists] table_name [purge]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5.1.2.3.Truncate Table删除表数据: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table_name [partition(partition_column = partition_col_value, ...)];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5.1.3.Alter Table/Partition/Column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5.1.3.1.Alter Table: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5.1.3.1.1.Rename Table重命名: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rename to new_table_name  --当建表语句中没有location时移动表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5.1.3.1.2.Alter Table Properties更改表属性: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set tblproperties (property_name = property_value, ...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5.1.3.1.2.1.Alter Table Comment: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set tblproperties ('comment' = new_comment);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10" w:hanging="210" w:hangingChars="1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5.1.3.1.3.Add SerDe Properties: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[partition partition_column = partition_col_value, ...)] set serde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serde_class_name [with serdeproperties (property_name = property_value, ... 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[partition partition_column = partition_col_value, ...)] set serdeproperties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(property_name = property_value, ... 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5.1.3.1.4.Alter Table Storage Properties: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clustered by (col_name, ...) [sorted by (col_name, ...)] into num_buckets buckets;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5.1.3.1.5.Alter Table Skewed or Stored as Directories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5.1.3.1.5.1.Alter Table Skewed: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skewed by (col_name1, col_name2,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on([(col_name1_value, col_name2_value, ...) [, (col_name1_value, col_name2_value), ...]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[stored as directories];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5.1.3.1.5.2.Alter Table Not Skewed: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not skewed;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5.1.3.1.5.3.Alter Table Not Stored as Directories: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not stored as directories;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5.1.3.1.5.4.Alter Table Set Skewed Location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10" w:hanging="210" w:hangingChars="1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5.1.3.1.6.Alter Table Constraints: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add constraint constraint_name primary key (column, ...) disable novalidate;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add constraint constraint_name foreign key (column, ...) references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table_name(column, ...) disable novalidate rely;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drop constraint constraint_name;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5.1.3.1.7.Additional Alter Table Statements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5.1.3.2.Alter Partition: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5.1.3.2.1.Add Partitions: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add [if not exists] partition (partition_column = partition_col_value, ...)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[location 'location'][, partition partition_spec [location 'location'], ...];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5.1.3.2.2.Rename Partition: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partition partition_spec rename to partition partition_spec;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5.1.3.2.3.Exchange Partition: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例: alter table table_name_2 exchange partition (partition_spec, partition_spec2, ...) with table table_name_1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--交换多个分区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5.1.3.2.4.Recover Partitions (MSCK REPAIR TABLE):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recover partitions;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5.1.3.2.5.Drop Partitions删除分区: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drop [if exists] partition partition_spec[, partition partition_spec, ...] [purge];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purge: 删除之后不可恢复.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5.1.3.2.6.(Un)Archive Partition: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archive partition partition_spec;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unarchive partition partition_spec;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5.1.3.3.Alter Either Table or Partition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5.1.3.3.1.Alter Table/Partition File Format: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[partition partition_spec] set fileformat file_format;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10" w:hanging="210" w:hangingChars="1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5.1.3.3.2.Alter Table/Partition Location: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[partition partition_spec] set location"new location";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5.1.3.3.3.Alter Table/Partition Touch: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touch [partition partition_spec];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5.1.3.3.4.Alter Table/Partition Protections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5.1.3.3.5.Alter Table/Partition Compact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[partition (partition_key = 'partition_value' [, ...])] compact 'compaction_type'[and wait]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[with overwrite tblproperties ("property"="value" [, ...])];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5.1.3.3.6.Alter Table/Partition Concatenate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[partition (partition_key = 'partition_value' [, ...])] concatenate;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5.1.3.3.7.Alter Table/Partition Update 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[partition (partition_key = 'partition_value' [, ...])] update columns;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5.1.3.4.Alter Column: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5.1.3.4.1.Change Column Name/Type/Position/Comment: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[partition partition_spec] change [column] col_old_name col_new_name column_type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[comment col_comment] [first|after column_name] [cascade|restrict];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--ALTER TABLE CHANGE COLUMN CASCADE子句将覆盖表分区的列元数据，而不管表或分区的保护模式如何。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test_change (a int, b int, c int);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test_change change a a1 int; --first change column a's name to a1.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test_change change a1 a2 string after b; --change a1's name to a2, data type to string, and after b.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--the new table's structure is:  b int, a2 string, c int.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test_change change c c1 int first; --change column c's name to c1, and put it as the first column.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--the new table's structure is:  c1 int, b int, a2 string.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test_change change a1 a1 int comment 'this is column a1'; --add a comment to column 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5.1.3.4.2.Add/Replace 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[partition partition_spec]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add|replace columns (col_name data_type [comment col_comment],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[cascade|restrict]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5.1.3.4.3.Partial Partition Specification: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Example: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foo partition (ds=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2008-04-08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hr) change column dec_col_name dec_col_name decimal(38,18);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5.1.4.Create/Drop/Alter 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5.1.4.1.Create View新建视图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[if not exists] [db_name.]view_name [(column_name [comment column_comment], ...)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[comment view_comment]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[tblproperties (property_name = property_value, ...)]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 select ...;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views: 显示数据库中的视图列表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onion_referrers(url comment 'url of referring page')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comment 'referrers to the onion website'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distinct referrer_url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page_view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page_url='http://www.theonion.com';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5.1.4.2.Drop 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[if exists] [db_name.]view_name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onion_referrers;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5.1.4.3.Alter View Properties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view [db_name.]view_name set tblproperties (pro_name=pro_value, pro_name1=pao_value1,...);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5.1.4.4.Alter View As 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view [db_name.]view_name as select_statement;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5.1.5.Create/Drop/Alter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5.1.5.1.Create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index_name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 table base_table_name (col_name,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 index_type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[with deferred rebuild]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[idxproperties (property_name=property_value, ...)]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[in table index_table_name]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 row format ...] stored as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 stored by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[location hdfs_path]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[tblproperties (...)]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[comment "index comment"];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5.1.5.2.Drop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[if exists] index_name on table_name;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5.1.5.3.Alter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index index_name on table_name [partition partition_spec] rebuild;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5.1.6.Create/Drop Macro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5.1.6.1.Create Temporary Macro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macro macro_name([col_name col_type, ...]) expression;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macro fixed_number() 42;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macro string_len_plus_two(x string) length(x) + 2;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macro simple_add (x int, y int) x +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5.1.6.2.Drop Temporary Macro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temporary macro [if exists] macro_name;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5.1.7.Create/Drop/Reload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5.1.7.1.Create Temporary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function function_name as class_name;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5.1.7.2.Drop Temporary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temporary function [if exists] function_name;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5.1.7.3.Create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function [db_name.]function_name as class_name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[using jar|file|archive 'file_uri' [, jar|file|archive 'file_uri'] 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5.1.7.4.Drop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function [if exists] function_name;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5.1.7.5.Reload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function;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5.1.8.Create/Drop/Grant/Revoke Roles and Privileges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5.1.8.1.Show Databases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(databases|schemas) [like 'identifier_with_wildcards'];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5.1.8.2.Show Tables/Views/Partitions/Indexes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5.1.8.2.1.Show 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 [in database_name] ['identifier_with_wildcards'];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5.1.8.2.2.Show Views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views [in/from database_name] [like 'pattern_with_wildcards'];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views;                                -- show all views in the current 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views 'test_*';                       -- show all views that start with "test_"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views '*view2';                       -- show all views that end in "view2"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views like 'test_view1|test_view2';   -- show views named either "test_view1" or "test_view2"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views from test1;                     -- show views from database test1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views in test1;                       -- show views from database test1 (from and in are same)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views in test1 "test_*";              -- show views from database test2 that start with "test_"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5.1.8.2.3.Show Partitions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partitions [db_name.]table_name [partition(partition_spec)];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partitions databasefoo.tablebar partition(ds='2010-03-03', hr='12');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5.1.8.2.4.Show Table/Partition Extended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5.1.8.2.5.Show Table Properties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tblproperties tblname;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tblproperties tblname("foo");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5.1.8.2.6.Show Create 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([db_name.]table_name|view_name);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5.1.8.2.7.Show Indexes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[formatted] (index|indexes) on table_with_index [(from|in) db_name];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5.1.8.3.Show 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columns (from|in) table_name [(from|in) db_name]  [ like 'pattern_with_wildcards'];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test_db;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test_db;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foo(col1 int, col2 int, col3 int, cola int, colb int, colc int, a int, b int, c int);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show columns basic 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columns from foo;                            -- show all column in foo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columns from foo "*";                        -- show all column in foo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columns in foo "col*";                       -- show columns in foo starting with "col"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columns from foo '*c';                       -- show columns in foo ending with "c"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columns from foo like "col1|cola";           -- show columns in foo either col1 or cola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columns from foo from test_db like 'col*';   -- show columns in foo starting with "col"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columns in foo in test_db like 'col*';       -- show columns in foo starting with "col" (from/in same)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5.1.8.4.Show Functions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functions regular_expression; --show functions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所有函数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5.1.8.5.Show Granted Roles and Privileges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5.1.8.6.Show Locks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5.1.8.7.Show 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5.1.8.8.Show Transactions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5.1.8.9.Show Compactions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5.2.DML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5.2.1.Loading files into 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data [local] inpath 'filepath' [overwrite] into table tablename [partition (partcol1=val1, partcol2=val2 ...)]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[inputformat 'inputformat' serde 'serde']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tab1 (col1 int, col2 int) partitioned by (col3 int) stored as orc;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local inpath 'filepath' into table tab1;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5.2.2.Inserting data into Hive Tables from queries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 syntax: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tablename1 [partition (partcol1=val1, partcol2=val2 ...) [if not exists]] select_statement1 from from_statement;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 tablename1 [partition (partcol1=val1, partcol2=val2 ...)] select_statement1 from from_statement;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extension (multiple inserts):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from_statement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tablename1 [partition (partcol1=val1, partcol2=val2 ...) [if not exists]] select_statement1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[insert overwrite table tablename2 [partition ... [if not exists]] select_statement2]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[insert into table tablename2 [partition ...] select_statement2] ...;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from_statement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 tablename1 [partition (partcol1=val1, partcol2=val2 ...)] select_statement1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[insert into table tablename2 [partition ...] select_statement2]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[insert overwrite table tablename2 [partition ... [if not exists]] select_statement2] ...;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extension (dynamic partition inserts):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tablename partition (partcol1[=val1], partcol2[=val2] ...) select_statement from from_statement;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 tablename partition (partcol1[=val1], partcol2[=val2] ...) select_statement from from_statement;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page_view_stg pvs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page_view partition(dt='2008-06-08', country)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select pvs.viewtime, pvs.userid, pvs.page_url, pvs.referrer_url, null, null, pvs.ip, pvs.cnt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5.2.3.Writing data into the filesystem from queries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 syntax: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[local] directory directory1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[row format row_format] [stored as file_format] (note: only available starting with hive 0.11.0)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 ... from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extension (multiple inserts):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from_statement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[local] directory directory1 select_statement1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[insert overwrite [local] directory directory2 select_statement2]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5.2.4.Inserting values into tables from 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 tablename [partition (partcol1[=val1], partcol2[=val2] ...)] values values_row [, values_row ...]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students (name varchar(64), age int, gpa decimal(3, 2))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clustered by (age) into 2 buckets stored as orc;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 students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('fred flintstone', 35, 1.28), ('barney rubble', 32, 2.32);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pageviews (userid varchar(64), link string, came_from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partitioned by (datestamp string) clustered by (userid) into 256 buckets stored as orc;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 pageviews partition (datestamp = '2014-09-23')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('jsmith', 'mail.com', 'sports.com'), ('jdoe', 'mail.com', null);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 pageviews partition (datestamp)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('tjohnson', 'sports.com', 'finance.com', '2014-09-23'), ('tlee', 'finance.com', null, '2014-09-21');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 pageviews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('tjohnson', 'sports.com', 'finance.com', '2014-09-23'), ('tlee', 'finance.com', null, '2014-09-21');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5.2.5.Update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tablename set column = value [, column = value ...] [where expression]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5.2.6.Delete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tablename [where expression]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5.2.7.Merge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 into &lt;target table&gt; as t using &lt;source expression/table&gt; as 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&lt;boolean expression1&gt;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matched [and &lt;boolean expression2&gt;] then update set &lt;set clause list&gt;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matched [and &lt;boolean expression3&gt;] then 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not matched [and &lt;boolean expression4&gt;] then insert values&lt;value list&gt;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partition_spec: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(partition_column = partition_col_value, partition_column = partition_col_value,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serde_properties: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(property_name = property_value, property_name = property_value, ...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创建表: CREATE [EXTERNAL] TABLE [IF NOT EXIT] table_name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(column_name type [COMMENT col_comment],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[COMMENT table_comment]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[PARTITIONED BY (col_name type, ...)]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[CLUSTERED BY (col_name, ...) [SORTED BY (col_name, ...)] INTO num_buckets BUCKETS]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[ROW FORMAT row_format] :FIELDS :字段分割; COLLECTION ITEMS :type为array时, 分割Array; MAP KEYS :type为map时, 每组K-V对内部分割; LINES :换行符分割, | SERDE serde_name [WITH SERDEPROPERTIES (property_na me=property_value, property_name=property_value, ...)]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 create table psn (id int, name string, hobbies ARRAY &lt;string&gt;, address MAP &lt;string, string&gt;)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 fields terminated by '\001' collection items terminated by '-'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 keys terminated by ':' lines terminated by \n;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[STORED AS file_format] :file_format 可以有4个选项: TEXTFILE(默认)、SEQUENCEFILE、RCFILE、ORCFILE, RCFILE由于列式存储方式, 数据加载时性能消耗较大, 但是具有较好的压缩比和查询响应.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[LOCATION hdfs_path]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[AS select_statement]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[EXTERNAL] TABLE [IF NOT EXIT] table_name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exiting_table_name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[LOCATION hdfs_path]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 :drop table [if exits] schema_name.table_name :删除表的元数据和数据, 当是外部表时, 只删除元数据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修改表、分区: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增加分区 :alter table table_name add partition (dt=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2010-08-08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country=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location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/path/to/us/part080 808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partition (dt=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2010-08-09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country=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location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/path/to/uS/part080809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 :alter table table_name drop partition  (dt=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2010-08-08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country=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 元数据和数据都被删除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重命名表 :alter table table_name rename as new_table_name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改变列名/类型/位置/注释 :alter table table_name change [column] col_old_name col_new_name column_type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[comment col_comment] [first | after col_name]  例 :alter table table1 change a a1 string after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--列的改变只会更改元数据(元数据存储在RDBMS中), 而不会更改实际数据.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增加/更新列 :alter table add | replace columns (col_name col_type [comment col_comment],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--只有在使用native 的SerDe时才可以这么做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增加表属性 :alter table table_name add tblproperties (property_name=property_value,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增加SerDe属性 :alter table table_name set serdeproperties (property_name=property_value,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set serde serde_class_name [with serdeproperties (property_name=property_value, ...)]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改变表文件格式和组织 :alter table table_name set fileformat file_format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clustered by (col_name, ...)[sorted by (col_name, ...)] into num_buckets buckets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创建/删除视图 :create view (if not exits) view_name [(col_name[comment col_com], ...)] [comment view_comment] as select 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drop view view_name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创建/删除函数 :create temporary function function_name as class_name; drop temporary function function_name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展示描述语句: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显示表: show table identifier_with_wildcards: s, *,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显示分区: show partitions table_name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显示表/分区拓展: show table extended [in | from db_name] like identifier_with_wildcards [partition(partition_d esc)]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显示函数: show functions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a.*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描述表/列(通常用于调试): describe [extended] table_name[dot col_name]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describe [extended] table_name [dot col_name ([dot field_name] | [dot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$elem$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| [dot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$keys$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| [dot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$value$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)*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描述分区: describe [extend] table_name partition_spec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(2)DML(数据操作, Data Manipulation Language)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8.在join时, reducer会缓存join序列中除了最后一个表的所有表的记录, 再通过最后一个表将结果序列化到文件系统. 这一实现有助于在reduce端减少内存的使用量. 实践中, 应该把最大的那以表写到最后(否则浪费大量内存).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6.Hive QL实例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6.1.建数据库/删数据库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6.1.1.建数据库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[if not exists] userdb;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schema userdb;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6.1.2列举数据库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6.1.3.删除数据库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if exists userdb;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schema userdb;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if exists userdb cascade;--意味着删除数据库之前, 要全部删除相应的表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6.2.建表/删表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6.2.1.直接建表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employee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eid 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string,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salary string,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‘employee details’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 terminated by ‘\t’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lines terminated by ‘\n’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textfile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--partitioned by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--ym string comment  '月份'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6.2.2复制其他表的表结构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new_table like old_table;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6.2.3.从其他表选取数据创建并插入新表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new_table as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old_table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6.2.4.删表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employee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6.2.5.load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local inpath '/home/user/sample.txt' overwrite into table employee partition (y='2016',m='12');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--overwrite 表示覆盖表中数据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6.2.6.change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 name ename string;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 salary salary double;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6.2.7.重命名表名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 rename to emp;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6.2.8.增加列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 add columns (dept string comment 'department name');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6.2.9.替换列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employee replace columns (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eid int  empid int,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ename string  name string);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6.3.Alter更改表结构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6.3.1.添加分区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 add partition (year=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2013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) location '/2013/part2013';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6.3.2.删除分区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 drop if exists partition (year='1203');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6.3.3.重命名分区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employee partition (year=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1203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) rename to partition (yoj=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1203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(4)删除列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drop column id;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(5)增加列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add clomuns (id string comment '代号')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(6)修改列 (此处可用于 修改字段注释)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change id level string comment '层级代号'; --将id改为level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(7)替换列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replace columns (id_new string COMMENT '新字段1', level_new string COMMENT '2');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4.insert插入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(1)插入单条数据(Hive已支持单条插入)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table_name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201705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,'lol')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(2)插入分区表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 table_name   partition(y='2017',m='01')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select *  from table_name_2  where pt = concat('2017','01');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5.其他语句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(1)列举库或表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DATABASES/TABLES;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(2)根据关键字查找库或表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DATABASES/TABLES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*keyword*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(3)列举所有函数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FUNCTIONS;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(4)查看分区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PARTITIONS test_table;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(5)查看建表语句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table_name;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(6)详细描述，包括建表时间、最后更新时间、行数统计等。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FORMATTED test_table;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(7)解释语句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dual;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(8)清空表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table_name;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6.视图和索引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(1)创建视图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emp_30000 AS select * from employee where salary&gt;30000;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(2)删除视图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emp_30000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(3)创建索引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index inedx_salary on table employee (salary) as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'org.apache.hadoop.hive.ql.index.compact.CompactIndexHandler';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(4)删除索引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index inedx_salary on table employee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7.查询语句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(1)select 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employee where salary&gt;30000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(2)select order by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 name, dept from employee order by dept;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(3)select group by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dept,count(*) from employee group by dept;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(4)join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c.id, c.name, c.age, o.amount from customers c join orders o on (c.id = o.customer_id);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31B7F"/>
    <w:rsid w:val="01631B7F"/>
    <w:rsid w:val="01B26995"/>
    <w:rsid w:val="02F020B2"/>
    <w:rsid w:val="0C0311B8"/>
    <w:rsid w:val="0CFB1C03"/>
    <w:rsid w:val="15F340EF"/>
    <w:rsid w:val="1C8232D6"/>
    <w:rsid w:val="1F4C2FE9"/>
    <w:rsid w:val="24AF5488"/>
    <w:rsid w:val="28F400AB"/>
    <w:rsid w:val="2A220708"/>
    <w:rsid w:val="38E5493A"/>
    <w:rsid w:val="3DC56F5A"/>
    <w:rsid w:val="3E473664"/>
    <w:rsid w:val="408F77A4"/>
    <w:rsid w:val="445160E0"/>
    <w:rsid w:val="447853A0"/>
    <w:rsid w:val="567523A6"/>
    <w:rsid w:val="57F97ADB"/>
    <w:rsid w:val="587E516A"/>
    <w:rsid w:val="58E346B9"/>
    <w:rsid w:val="5B2E27A8"/>
    <w:rsid w:val="65251E5F"/>
    <w:rsid w:val="65615974"/>
    <w:rsid w:val="66753E98"/>
    <w:rsid w:val="6D535020"/>
    <w:rsid w:val="6E7A3B7E"/>
    <w:rsid w:val="7E4030DF"/>
    <w:rsid w:val="7FA2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微软雅黑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2018-09-07T01:34:00Z</dcterms:created>
  <dc:creator>dell</dc:creator>
  <cp:lastModifiedBy>dell</cp:lastModifiedBy>
  <dcterms:modified xsi:type="dcterms:W3CDTF">2018-11-22T09:35:47Z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