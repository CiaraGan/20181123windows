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一、windows: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我的gitHub主页 :https://github.com/CiaraGan ; https://gitee.com/CiaraGan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二、Linux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1.git创建仓库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init :初始化一个Git仓库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使用当前目录作为git仓库 :git init   ---初始化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指定目录作为git仓库 :git init new_repository     ---会在new_repository下出现.git目录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clone :从现有Git仓库中拷贝项目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 direct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add :将文件添加到缓存区, 对其跟踪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---文件内容修改(modified)以及新文件(new)，但不包括被删除的文件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-A  ---监控已经被add的文件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git add -u   ---以上两个功能的合集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(4)git status :查看上次提交之后是否有修改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-s   ---简短结果输出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(5)git diff :显示已写入缓存与已修改但尚未写入缓存的改动的区别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尚未缓存的改动 :git diff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查看已缓存的改动 :git diff --cached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查看已缓存的与未缓存的所有改动 :git diff HEAD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显示摘要而非整个diff :git diff --stat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(6)git commit -m :将缓存区内容添加到本地仓库中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(7)配置user name和 user email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user.name=”CiaraA”  ---标记身份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user.email=”924417727@qq.com”---匹配GitHub账户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(8)git reset HEAD :取消已缓存的内容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(9)git 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file   ---从Git中移除某个文件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-f file  ---删除之前修改过并且已经放到暂存区域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file    ---把文件从暂存区域移除, 但仍然希望保留在当前工作目录中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(10)git mv :移动或重命名一个文件/目录/软连接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README  README.md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(11)git branch :列出分支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---列出本地的分支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branch_name  ---手动创建一个分支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branch   ---切换分支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branch_name  ---创建新分支并立即切换到该分支下, 在该分支中操作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git branch -d branch_name   ---删除分支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  ---将任何分支合并到当前分支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(12)git log :查看历史提交记录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  ---历史记录简洁版本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--graph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--reverse --oneline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(13)tag :标签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v1.0   ---带注解的标签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v0.9 85fc7e7  ---追加标签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---查看所有标签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tag_name -m "tag_message"   ---指定标签信息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-s tag_name -m "tag_message"   ---PGP签名标签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v1.1   ---删除标签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v1.0   ---查看此版本修改内容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(14)git remote add :添加远程仓库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short_name url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  ---查看当前远程库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 ---可以看到别名的实际链接地址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alias   ---从远程仓库下载新分支与数据, 该命令执行完后需要执行git merge远程分支到所在的分支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alias/branch   ---从远端仓库提取数据并尝试合并到当前分支, 执行 git fetch 之后紧接着执行 git merge 远程分支到你所在的任意分支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rm alias   ---删除远程仓库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(14)git pull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alias branch   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(15)git push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alias branch   ---推送新分支与数据到远端仓库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37B18"/>
    <w:rsid w:val="16B13B1A"/>
    <w:rsid w:val="23837B18"/>
    <w:rsid w:val="327817E3"/>
    <w:rsid w:val="37007A03"/>
    <w:rsid w:val="3E7C3CA5"/>
    <w:rsid w:val="6D535020"/>
    <w:rsid w:val="73DD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ascii="Cambria Math" w:hAnsi="Cambria Math" w:eastAsia="微软雅黑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718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2018-08-06T01:14:00Z</dcterms:created>
  <dc:creator>dell</dc:creator>
  <cp:lastModifiedBy>dell</cp:lastModifiedBy>
  <dcterms:modified xsi:type="dcterms:W3CDTF">2018-08-08T09:57:55Z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